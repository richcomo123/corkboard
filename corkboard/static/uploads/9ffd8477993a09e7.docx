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8621" w14:textId="778B4C1F" w:rsidR="00080C97" w:rsidRPr="00C14AA7" w:rsidRDefault="004650BA" w:rsidP="00C14AA7">
      <w:pPr>
        <w:pStyle w:val="NoSpacing"/>
        <w:rPr>
          <w:rFonts w:cstheme="minorHAnsi"/>
        </w:rPr>
      </w:pPr>
      <w:r w:rsidRPr="00C14AA7">
        <w:rPr>
          <w:rFonts w:cstheme="minorHAnsi"/>
        </w:rPr>
        <w:t>Richmond Afriyie</w:t>
      </w:r>
    </w:p>
    <w:p w14:paraId="48EE837E" w14:textId="41778448" w:rsidR="00080C97" w:rsidRPr="00C14AA7" w:rsidRDefault="004650BA" w:rsidP="00C14AA7">
      <w:pPr>
        <w:pStyle w:val="NoSpacing"/>
        <w:rPr>
          <w:rFonts w:cstheme="minorHAnsi"/>
        </w:rPr>
      </w:pPr>
      <w:r w:rsidRPr="00C14AA7">
        <w:rPr>
          <w:rFonts w:cstheme="minorHAnsi"/>
        </w:rPr>
        <w:t>Professor Jenkins</w:t>
      </w:r>
    </w:p>
    <w:p w14:paraId="01375B02" w14:textId="1486BB41" w:rsidR="00080C97" w:rsidRPr="00C14AA7" w:rsidRDefault="004650BA" w:rsidP="00C14AA7">
      <w:pPr>
        <w:pStyle w:val="NoSpacing"/>
        <w:rPr>
          <w:rFonts w:cstheme="minorHAnsi"/>
        </w:rPr>
      </w:pPr>
      <w:r w:rsidRPr="00C14AA7">
        <w:rPr>
          <w:rFonts w:cstheme="minorHAnsi"/>
        </w:rPr>
        <w:t>RELI 245M</w:t>
      </w:r>
    </w:p>
    <w:p w14:paraId="43AB1439" w14:textId="53E1DD02" w:rsidR="007D4B2F" w:rsidRPr="00C14AA7" w:rsidRDefault="004650BA" w:rsidP="00C14AA7">
      <w:pPr>
        <w:pStyle w:val="NoSpacing"/>
        <w:rPr>
          <w:rFonts w:cstheme="minorHAnsi"/>
        </w:rPr>
      </w:pPr>
      <w:r w:rsidRPr="00C14AA7">
        <w:rPr>
          <w:rFonts w:cstheme="minorHAnsi"/>
        </w:rPr>
        <w:t>10/9/21</w:t>
      </w:r>
    </w:p>
    <w:p w14:paraId="4A8B87B5" w14:textId="66F3072E" w:rsidR="004650BA" w:rsidRPr="00C14AA7" w:rsidRDefault="004650BA" w:rsidP="00C14AA7">
      <w:pPr>
        <w:jc w:val="center"/>
        <w:rPr>
          <w:rFonts w:cstheme="minorHAnsi"/>
        </w:rPr>
      </w:pPr>
      <w:r w:rsidRPr="00C14AA7">
        <w:rPr>
          <w:rFonts w:cstheme="minorHAnsi"/>
        </w:rPr>
        <w:t>How religion and culture intersect in China</w:t>
      </w:r>
    </w:p>
    <w:p w14:paraId="7E79D94D" w14:textId="3D44B9C3" w:rsidR="001F6606" w:rsidRPr="00C14AA7" w:rsidRDefault="00380207" w:rsidP="00C14AA7">
      <w:pPr>
        <w:pStyle w:val="Title"/>
        <w:ind w:firstLine="720"/>
        <w:jc w:val="left"/>
        <w:rPr>
          <w:rFonts w:asciiTheme="minorHAnsi" w:hAnsiTheme="minorHAnsi" w:cstheme="minorHAnsi"/>
        </w:rPr>
      </w:pPr>
      <w:r w:rsidRPr="00C14AA7">
        <w:rPr>
          <w:rFonts w:asciiTheme="minorHAnsi" w:hAnsiTheme="minorHAnsi" w:cstheme="minorHAnsi"/>
        </w:rPr>
        <w:t xml:space="preserve">China is a massive country with a population of about 1.3 billion people. Geographical and ethnic differences influence the people's habits and traditions. </w:t>
      </w:r>
      <w:r w:rsidR="00BB0E2E" w:rsidRPr="00C14AA7">
        <w:rPr>
          <w:rFonts w:asciiTheme="minorHAnsi" w:hAnsiTheme="minorHAnsi" w:cstheme="minorHAnsi"/>
        </w:rPr>
        <w:t>Additionally</w:t>
      </w:r>
      <w:r w:rsidR="00646725" w:rsidRPr="00C14AA7">
        <w:rPr>
          <w:rFonts w:asciiTheme="minorHAnsi" w:hAnsiTheme="minorHAnsi" w:cstheme="minorHAnsi"/>
        </w:rPr>
        <w:t xml:space="preserve">, </w:t>
      </w:r>
      <w:r w:rsidR="00EC3CDF" w:rsidRPr="00C14AA7">
        <w:rPr>
          <w:rFonts w:asciiTheme="minorHAnsi" w:hAnsiTheme="minorHAnsi" w:cstheme="minorHAnsi"/>
        </w:rPr>
        <w:t>Ch</w:t>
      </w:r>
      <w:r w:rsidR="00395C74" w:rsidRPr="00C14AA7">
        <w:rPr>
          <w:rFonts w:asciiTheme="minorHAnsi" w:hAnsiTheme="minorHAnsi" w:cstheme="minorHAnsi"/>
        </w:rPr>
        <w:t xml:space="preserve">ina </w:t>
      </w:r>
      <w:r w:rsidR="00C17A32" w:rsidRPr="00C14AA7">
        <w:rPr>
          <w:rFonts w:asciiTheme="minorHAnsi" w:hAnsiTheme="minorHAnsi" w:cstheme="minorHAnsi"/>
        </w:rPr>
        <w:t xml:space="preserve">has </w:t>
      </w:r>
      <w:proofErr w:type="gramStart"/>
      <w:r w:rsidR="00C17A32" w:rsidRPr="00C14AA7">
        <w:rPr>
          <w:rFonts w:asciiTheme="minorHAnsi" w:hAnsiTheme="minorHAnsi" w:cstheme="minorHAnsi"/>
        </w:rPr>
        <w:t xml:space="preserve">about </w:t>
      </w:r>
      <w:r w:rsidRPr="00C14AA7">
        <w:rPr>
          <w:rFonts w:asciiTheme="minorHAnsi" w:hAnsiTheme="minorHAnsi" w:cstheme="minorHAnsi"/>
        </w:rPr>
        <w:t xml:space="preserve"> 56</w:t>
      </w:r>
      <w:proofErr w:type="gramEnd"/>
      <w:r w:rsidRPr="00C14AA7">
        <w:rPr>
          <w:rFonts w:asciiTheme="minorHAnsi" w:hAnsiTheme="minorHAnsi" w:cstheme="minorHAnsi"/>
        </w:rPr>
        <w:t xml:space="preserve"> ethnic minority groupings. With 900 million people, the Han Chinese are the largest ethnic group. Tibetans, Mongols, Manchus, </w:t>
      </w:r>
      <w:proofErr w:type="spellStart"/>
      <w:r w:rsidRPr="00C14AA7">
        <w:rPr>
          <w:rFonts w:asciiTheme="minorHAnsi" w:hAnsiTheme="minorHAnsi" w:cstheme="minorHAnsi"/>
        </w:rPr>
        <w:t>Naxi</w:t>
      </w:r>
      <w:proofErr w:type="spellEnd"/>
      <w:r w:rsidRPr="00C14AA7">
        <w:rPr>
          <w:rFonts w:asciiTheme="minorHAnsi" w:hAnsiTheme="minorHAnsi" w:cstheme="minorHAnsi"/>
        </w:rPr>
        <w:t xml:space="preserve">, and the </w:t>
      </w:r>
      <w:proofErr w:type="spellStart"/>
      <w:r w:rsidRPr="00C14AA7">
        <w:rPr>
          <w:rFonts w:asciiTheme="minorHAnsi" w:hAnsiTheme="minorHAnsi" w:cstheme="minorHAnsi"/>
        </w:rPr>
        <w:t>Hezhen</w:t>
      </w:r>
      <w:proofErr w:type="spellEnd"/>
      <w:r w:rsidRPr="00C14AA7">
        <w:rPr>
          <w:rFonts w:asciiTheme="minorHAnsi" w:hAnsiTheme="minorHAnsi" w:cstheme="minorHAnsi"/>
        </w:rPr>
        <w:t>, the smallest tribe with fewer than 2000 individuals, are among the other ethnic groups. The Chinese language is divided into seven primary dialect groupings, each with its unique set of variations. 71.5 percent of the population speaks Mandarin dialects, followed by Wu, Yue, Xiang, Min, Hakka, and Gan.</w:t>
      </w:r>
      <w:r w:rsidR="001F6606" w:rsidRPr="00C14AA7">
        <w:rPr>
          <w:rFonts w:asciiTheme="minorHAnsi" w:hAnsiTheme="minorHAnsi" w:cstheme="minorHAnsi"/>
        </w:rPr>
        <w:t xml:space="preserve"> </w:t>
      </w:r>
      <w:r w:rsidR="00C14AA7" w:rsidRPr="00C14AA7">
        <w:rPr>
          <w:rFonts w:asciiTheme="minorHAnsi" w:hAnsiTheme="minorHAnsi" w:cstheme="minorHAnsi"/>
        </w:rPr>
        <w:t>Furthermore</w:t>
      </w:r>
      <w:r w:rsidR="004237C4" w:rsidRPr="00C14AA7">
        <w:rPr>
          <w:rFonts w:asciiTheme="minorHAnsi" w:hAnsiTheme="minorHAnsi" w:cstheme="minorHAnsi"/>
        </w:rPr>
        <w:t xml:space="preserve">, during </w:t>
      </w:r>
      <w:r w:rsidR="001A57D4" w:rsidRPr="00C14AA7">
        <w:rPr>
          <w:rFonts w:asciiTheme="minorHAnsi" w:hAnsiTheme="minorHAnsi" w:cstheme="minorHAnsi"/>
        </w:rPr>
        <w:t>the ancient</w:t>
      </w:r>
      <w:r w:rsidR="004237C4" w:rsidRPr="00C14AA7">
        <w:rPr>
          <w:rFonts w:asciiTheme="minorHAnsi" w:hAnsiTheme="minorHAnsi" w:cstheme="minorHAnsi"/>
        </w:rPr>
        <w:t xml:space="preserve"> </w:t>
      </w:r>
      <w:proofErr w:type="gramStart"/>
      <w:r w:rsidR="004237C4" w:rsidRPr="00C14AA7">
        <w:rPr>
          <w:rFonts w:asciiTheme="minorHAnsi" w:hAnsiTheme="minorHAnsi" w:cstheme="minorHAnsi"/>
        </w:rPr>
        <w:t xml:space="preserve">times, </w:t>
      </w:r>
      <w:r w:rsidR="001F6606" w:rsidRPr="00C14AA7">
        <w:rPr>
          <w:rFonts w:asciiTheme="minorHAnsi" w:hAnsiTheme="minorHAnsi" w:cstheme="minorHAnsi"/>
        </w:rPr>
        <w:t xml:space="preserve"> the</w:t>
      </w:r>
      <w:proofErr w:type="gramEnd"/>
      <w:r w:rsidR="001F6606" w:rsidRPr="00C14AA7">
        <w:rPr>
          <w:rFonts w:asciiTheme="minorHAnsi" w:hAnsiTheme="minorHAnsi" w:cstheme="minorHAnsi"/>
        </w:rPr>
        <w:t xml:space="preserve"> Chinese view people who live outside of China civilization were Barbarians.  They believed   that their country was the center of the</w:t>
      </w:r>
      <w:r w:rsidR="00E44B8F" w:rsidRPr="00C14AA7">
        <w:rPr>
          <w:rFonts w:asciiTheme="minorHAnsi" w:hAnsiTheme="minorHAnsi" w:cstheme="minorHAnsi"/>
        </w:rPr>
        <w:t xml:space="preserve"> </w:t>
      </w:r>
      <w:r w:rsidR="001F6606" w:rsidRPr="00C14AA7">
        <w:rPr>
          <w:rFonts w:asciiTheme="minorHAnsi" w:hAnsiTheme="minorHAnsi" w:cstheme="minorHAnsi"/>
        </w:rPr>
        <w:t xml:space="preserve">world and anybody outside of that </w:t>
      </w:r>
      <w:r w:rsidR="00225DFF" w:rsidRPr="00C14AA7">
        <w:rPr>
          <w:rFonts w:asciiTheme="minorHAnsi" w:hAnsiTheme="minorHAnsi" w:cstheme="minorHAnsi"/>
        </w:rPr>
        <w:t>were outsiders</w:t>
      </w:r>
      <w:r w:rsidR="001F6606" w:rsidRPr="00C14AA7">
        <w:rPr>
          <w:rFonts w:asciiTheme="minorHAnsi" w:hAnsiTheme="minorHAnsi" w:cstheme="minorHAnsi"/>
        </w:rPr>
        <w:t xml:space="preserve"> and weren’t civilized. From earliest time in China culture, groups seemed more important than an individual.  Importantly, a person chief loyalty throughout life was to their families or dynasty. In the Chinese culture, the most important thing is respect for </w:t>
      </w:r>
      <w:r w:rsidR="00225DFF" w:rsidRPr="00C14AA7">
        <w:rPr>
          <w:rFonts w:asciiTheme="minorHAnsi" w:hAnsiTheme="minorHAnsi" w:cstheme="minorHAnsi"/>
        </w:rPr>
        <w:t>one’s</w:t>
      </w:r>
      <w:r w:rsidR="001F6606" w:rsidRPr="00C14AA7">
        <w:rPr>
          <w:rFonts w:asciiTheme="minorHAnsi" w:hAnsiTheme="minorHAnsi" w:cstheme="minorHAnsi"/>
        </w:rPr>
        <w:t xml:space="preserve"> parent. </w:t>
      </w:r>
      <w:r w:rsidR="00225DFF" w:rsidRPr="00C14AA7">
        <w:rPr>
          <w:rFonts w:asciiTheme="minorHAnsi" w:hAnsiTheme="minorHAnsi" w:cstheme="minorHAnsi"/>
        </w:rPr>
        <w:t>Thus,</w:t>
      </w:r>
      <w:r w:rsidR="001F6606" w:rsidRPr="00C14AA7">
        <w:rPr>
          <w:rFonts w:asciiTheme="minorHAnsi" w:hAnsiTheme="minorHAnsi" w:cstheme="minorHAnsi"/>
        </w:rPr>
        <w:t xml:space="preserve"> making family central to Chinese society. </w:t>
      </w:r>
    </w:p>
    <w:p w14:paraId="65F6DBD4" w14:textId="77777777" w:rsidR="001F6606" w:rsidRPr="00C14AA7" w:rsidRDefault="001F6606" w:rsidP="00C14AA7">
      <w:pPr>
        <w:ind w:firstLine="0"/>
        <w:rPr>
          <w:rFonts w:cstheme="minorHAnsi"/>
        </w:rPr>
      </w:pPr>
    </w:p>
    <w:p w14:paraId="6BB9BD37" w14:textId="0BB2B3FE" w:rsidR="009518FF" w:rsidRPr="00C14AA7" w:rsidRDefault="00702561" w:rsidP="00C14AA7">
      <w:pPr>
        <w:pStyle w:val="Title"/>
        <w:ind w:firstLine="720"/>
        <w:jc w:val="left"/>
        <w:rPr>
          <w:rFonts w:asciiTheme="minorHAnsi" w:hAnsiTheme="minorHAnsi" w:cstheme="minorHAnsi"/>
        </w:rPr>
      </w:pPr>
      <w:r w:rsidRPr="00C14AA7">
        <w:rPr>
          <w:rFonts w:asciiTheme="minorHAnsi" w:hAnsiTheme="minorHAnsi" w:cstheme="minorHAnsi"/>
        </w:rPr>
        <w:t xml:space="preserve">China became communist as time passed. The Chinese Communist Party, which currently governs the country, is officially atheist, however it is rapidly becoming more religiously tolerant. Even though the Chinese constitution guarantees religious freedom, any religion other than Buddhism, Taoism, Islam, Catholicism, and Protestantism is outlawed </w:t>
      </w:r>
      <w:r w:rsidR="00D41C6D" w:rsidRPr="00D41C6D">
        <w:rPr>
          <w:rFonts w:asciiTheme="minorHAnsi" w:hAnsiTheme="minorHAnsi" w:cstheme="minorHAnsi"/>
        </w:rPr>
        <w:t xml:space="preserve">(Albert, </w:t>
      </w:r>
      <w:proofErr w:type="spellStart"/>
      <w:r w:rsidR="00D41C6D" w:rsidRPr="00D41C6D">
        <w:rPr>
          <w:rFonts w:asciiTheme="minorHAnsi" w:hAnsiTheme="minorHAnsi" w:cstheme="minorHAnsi"/>
        </w:rPr>
        <w:t>Maizland</w:t>
      </w:r>
      <w:proofErr w:type="spellEnd"/>
      <w:r w:rsidR="00D41C6D" w:rsidRPr="00D41C6D">
        <w:rPr>
          <w:rFonts w:asciiTheme="minorHAnsi" w:hAnsiTheme="minorHAnsi" w:cstheme="minorHAnsi"/>
        </w:rPr>
        <w:t>, &amp; Xu 2021)</w:t>
      </w:r>
      <w:r w:rsidR="00C558DB">
        <w:rPr>
          <w:rFonts w:asciiTheme="minorHAnsi" w:hAnsiTheme="minorHAnsi" w:cstheme="minorHAnsi"/>
        </w:rPr>
        <w:t xml:space="preserve">. </w:t>
      </w:r>
      <w:r w:rsidRPr="00C14AA7">
        <w:rPr>
          <w:rFonts w:asciiTheme="minorHAnsi" w:hAnsiTheme="minorHAnsi" w:cstheme="minorHAnsi"/>
        </w:rPr>
        <w:t>The progressive acceptance of religion has only recently begun to gain traction</w:t>
      </w:r>
      <w:r w:rsidR="004237C4" w:rsidRPr="00C14AA7">
        <w:rPr>
          <w:rFonts w:asciiTheme="minorHAnsi" w:hAnsiTheme="minorHAnsi" w:cstheme="minorHAnsi"/>
        </w:rPr>
        <w:t>.</w:t>
      </w:r>
      <w:r w:rsidR="009518FF" w:rsidRPr="00C14AA7">
        <w:rPr>
          <w:rFonts w:asciiTheme="minorHAnsi" w:hAnsiTheme="minorHAnsi" w:cstheme="minorHAnsi"/>
        </w:rPr>
        <w:t xml:space="preserve"> Despite the government's attempts and success in </w:t>
      </w:r>
      <w:r w:rsidR="009518FF" w:rsidRPr="00C14AA7">
        <w:rPr>
          <w:rFonts w:asciiTheme="minorHAnsi" w:hAnsiTheme="minorHAnsi" w:cstheme="minorHAnsi"/>
        </w:rPr>
        <w:lastRenderedPageBreak/>
        <w:t xml:space="preserve">recognizing different religions, </w:t>
      </w:r>
      <w:proofErr w:type="spellStart"/>
      <w:r w:rsidR="00FA0626" w:rsidRPr="00C14AA7">
        <w:rPr>
          <w:rFonts w:asciiTheme="minorHAnsi" w:hAnsiTheme="minorHAnsi" w:cstheme="minorHAnsi"/>
        </w:rPr>
        <w:t>companys</w:t>
      </w:r>
      <w:proofErr w:type="spellEnd"/>
      <w:r w:rsidR="009518FF" w:rsidRPr="00C14AA7">
        <w:rPr>
          <w:rFonts w:asciiTheme="minorHAnsi" w:hAnsiTheme="minorHAnsi" w:cstheme="minorHAnsi"/>
        </w:rPr>
        <w:t xml:space="preserve"> such as H&amp;M, GAP, NIKE, and other well-known retailers in China, as well as well-known athletes, one of which is Mesut Ozil (my favorite football player), have condemned China's alleged treatment of the</w:t>
      </w:r>
      <w:r w:rsidR="00AA27DE" w:rsidRPr="00C14AA7">
        <w:rPr>
          <w:rFonts w:asciiTheme="minorHAnsi" w:hAnsiTheme="minorHAnsi" w:cstheme="minorHAnsi"/>
        </w:rPr>
        <w:t xml:space="preserve"> </w:t>
      </w:r>
      <w:r w:rsidR="009518FF" w:rsidRPr="00C14AA7">
        <w:rPr>
          <w:rFonts w:asciiTheme="minorHAnsi" w:hAnsiTheme="minorHAnsi" w:cstheme="minorHAnsi"/>
        </w:rPr>
        <w:t>Uighurs.</w:t>
      </w:r>
    </w:p>
    <w:p w14:paraId="4F9CDCD8" w14:textId="77777777" w:rsidR="009518FF" w:rsidRPr="00C14AA7" w:rsidRDefault="009518FF" w:rsidP="00C14AA7">
      <w:pPr>
        <w:pStyle w:val="Title"/>
        <w:rPr>
          <w:rFonts w:asciiTheme="minorHAnsi" w:hAnsiTheme="minorHAnsi" w:cstheme="minorHAnsi"/>
        </w:rPr>
      </w:pPr>
    </w:p>
    <w:p w14:paraId="3C45ED91" w14:textId="7F0D0FF5" w:rsidR="0072630B" w:rsidRPr="00C14AA7" w:rsidRDefault="009518FF" w:rsidP="00C14AA7">
      <w:pPr>
        <w:pStyle w:val="Title"/>
        <w:ind w:firstLine="720"/>
        <w:jc w:val="left"/>
        <w:rPr>
          <w:rFonts w:asciiTheme="minorHAnsi" w:hAnsiTheme="minorHAnsi" w:cstheme="minorHAnsi"/>
        </w:rPr>
      </w:pPr>
      <w:r w:rsidRPr="00C14AA7">
        <w:rPr>
          <w:rFonts w:asciiTheme="minorHAnsi" w:hAnsiTheme="minorHAnsi" w:cstheme="minorHAnsi"/>
        </w:rPr>
        <w:t>Uighurs are a Turkic-speaking Muslim minority in China who live primarily in Xinjiang, a sensitive border province.</w:t>
      </w:r>
      <w:r w:rsidR="00E30673" w:rsidRPr="00C14AA7">
        <w:rPr>
          <w:rFonts w:asciiTheme="minorHAnsi" w:hAnsiTheme="minorHAnsi" w:cstheme="minorHAnsi"/>
        </w:rPr>
        <w:t>, “Muhammad was among dozens of survivors of Chinese detention and re-education camps spoke at the first and second round of hearings… to bring attention to the treatment of Uyghurs in China.”</w:t>
      </w:r>
      <w:r w:rsidR="001A57D4" w:rsidRPr="00C14AA7">
        <w:rPr>
          <w:rFonts w:asciiTheme="minorHAnsi" w:hAnsiTheme="minorHAnsi" w:cstheme="minorHAnsi"/>
        </w:rPr>
        <w:t xml:space="preserve"> </w:t>
      </w:r>
      <w:r w:rsidR="0029564D" w:rsidRPr="00C14AA7">
        <w:rPr>
          <w:rFonts w:asciiTheme="minorHAnsi" w:hAnsiTheme="minorHAnsi" w:cstheme="minorHAnsi"/>
        </w:rPr>
        <w:t>(Bhuiyan 2021)</w:t>
      </w:r>
      <w:r w:rsidR="007525E6" w:rsidRPr="00C14AA7">
        <w:rPr>
          <w:rFonts w:asciiTheme="minorHAnsi" w:hAnsiTheme="minorHAnsi" w:cstheme="minorHAnsi"/>
        </w:rPr>
        <w:t xml:space="preserve">. </w:t>
      </w:r>
      <w:r w:rsidR="002A473F" w:rsidRPr="00C14AA7">
        <w:rPr>
          <w:rFonts w:asciiTheme="minorHAnsi" w:hAnsiTheme="minorHAnsi" w:cstheme="minorHAnsi"/>
        </w:rPr>
        <w:t>After criticizing alleged Chinese harassment of the country's Uighur minority in the northwest region of Xinjiang, companies and well-known athletes have received backlash from consumers and Chinese fans. The US and human rights organizations claim that China has committed genocide and crimes against humanity in Xinjiang based on witness reports and satellite data. Because the Uighur follow Islamic traditions and practices, they have been subjected to forced labor, sterilization, and other forms of violence that have been compared to Nazi Germany.</w:t>
      </w:r>
    </w:p>
    <w:p w14:paraId="332A1DB2" w14:textId="77777777" w:rsidR="002A473F" w:rsidRPr="00C14AA7" w:rsidRDefault="002A473F" w:rsidP="00C14AA7">
      <w:pPr>
        <w:rPr>
          <w:rFonts w:cstheme="minorHAnsi"/>
        </w:rPr>
      </w:pPr>
    </w:p>
    <w:p w14:paraId="1ABB02A0" w14:textId="59FF9BAF" w:rsidR="0029564D" w:rsidRPr="00C14AA7" w:rsidRDefault="0061037A" w:rsidP="00C14AA7">
      <w:pPr>
        <w:rPr>
          <w:rFonts w:cstheme="minorHAnsi"/>
        </w:rPr>
      </w:pPr>
      <w:r w:rsidRPr="00C14AA7">
        <w:rPr>
          <w:rFonts w:cstheme="minorHAnsi"/>
        </w:rPr>
        <w:t>History is repeating itself</w:t>
      </w:r>
      <w:r w:rsidR="00D0336A" w:rsidRPr="00C14AA7">
        <w:rPr>
          <w:rFonts w:cstheme="minorHAnsi"/>
        </w:rPr>
        <w:t xml:space="preserve"> and I don’t like how China is treating the Uighur</w:t>
      </w:r>
      <w:r w:rsidR="00161AF3" w:rsidRPr="00C14AA7">
        <w:rPr>
          <w:rFonts w:cstheme="minorHAnsi"/>
        </w:rPr>
        <w:t xml:space="preserve"> </w:t>
      </w:r>
      <w:r w:rsidR="00041341" w:rsidRPr="00C14AA7">
        <w:rPr>
          <w:rFonts w:cstheme="minorHAnsi"/>
        </w:rPr>
        <w:t>minority</w:t>
      </w:r>
      <w:r w:rsidR="00D0336A" w:rsidRPr="00C14AA7">
        <w:rPr>
          <w:rFonts w:cstheme="minorHAnsi"/>
        </w:rPr>
        <w:t xml:space="preserve">. </w:t>
      </w:r>
      <w:r w:rsidR="00597231" w:rsidRPr="00C14AA7">
        <w:rPr>
          <w:rFonts w:cstheme="minorHAnsi"/>
        </w:rPr>
        <w:t xml:space="preserve">In my culture, is believed </w:t>
      </w:r>
      <w:proofErr w:type="gramStart"/>
      <w:r w:rsidR="00597231" w:rsidRPr="00C14AA7">
        <w:rPr>
          <w:rFonts w:cstheme="minorHAnsi"/>
        </w:rPr>
        <w:t xml:space="preserve">that </w:t>
      </w:r>
      <w:r w:rsidR="00161AF3" w:rsidRPr="00C14AA7">
        <w:rPr>
          <w:rFonts w:cstheme="minorHAnsi"/>
        </w:rPr>
        <w:t xml:space="preserve"> people</w:t>
      </w:r>
      <w:proofErr w:type="gramEnd"/>
      <w:r w:rsidR="00161AF3" w:rsidRPr="00C14AA7">
        <w:rPr>
          <w:rFonts w:cstheme="minorHAnsi"/>
        </w:rPr>
        <w:t xml:space="preserve"> deserved to live in a world with respect and </w:t>
      </w:r>
      <w:r w:rsidR="005B0EB2" w:rsidRPr="00C14AA7">
        <w:rPr>
          <w:rFonts w:cstheme="minorHAnsi"/>
        </w:rPr>
        <w:t xml:space="preserve">dignity. But </w:t>
      </w:r>
      <w:proofErr w:type="gramStart"/>
      <w:r w:rsidR="005B0EB2" w:rsidRPr="00C14AA7">
        <w:rPr>
          <w:rFonts w:cstheme="minorHAnsi"/>
        </w:rPr>
        <w:t>firstly</w:t>
      </w:r>
      <w:proofErr w:type="gramEnd"/>
      <w:r w:rsidR="005B0EB2" w:rsidRPr="00C14AA7">
        <w:rPr>
          <w:rFonts w:cstheme="minorHAnsi"/>
        </w:rPr>
        <w:t xml:space="preserve"> people deserve to live. </w:t>
      </w:r>
      <w:r w:rsidR="0000771B" w:rsidRPr="00C14AA7">
        <w:rPr>
          <w:rFonts w:cstheme="minorHAnsi"/>
        </w:rPr>
        <w:t>We shouldn’t judge people by their religion, Skin color or Nationality</w:t>
      </w:r>
      <w:r w:rsidR="00041341" w:rsidRPr="00C14AA7">
        <w:rPr>
          <w:rFonts w:cstheme="minorHAnsi"/>
        </w:rPr>
        <w:t>.</w:t>
      </w:r>
      <w:r w:rsidR="00E34E24" w:rsidRPr="00C14AA7">
        <w:rPr>
          <w:rFonts w:cstheme="minorHAnsi"/>
        </w:rPr>
        <w:t xml:space="preserve"> </w:t>
      </w:r>
      <w:proofErr w:type="gramStart"/>
      <w:r w:rsidR="00B73B6E" w:rsidRPr="00C14AA7">
        <w:rPr>
          <w:rFonts w:cstheme="minorHAnsi"/>
        </w:rPr>
        <w:t>Actually</w:t>
      </w:r>
      <w:proofErr w:type="gramEnd"/>
      <w:r w:rsidR="00A343BE" w:rsidRPr="00C14AA7">
        <w:rPr>
          <w:rFonts w:cstheme="minorHAnsi"/>
        </w:rPr>
        <w:t xml:space="preserve"> we shouldn’t judge other people at all because in my religion, only God can </w:t>
      </w:r>
      <w:r w:rsidR="00B73B6E" w:rsidRPr="00C14AA7">
        <w:rPr>
          <w:rFonts w:cstheme="minorHAnsi"/>
        </w:rPr>
        <w:t>judge</w:t>
      </w:r>
      <w:r w:rsidR="00A343BE" w:rsidRPr="00C14AA7">
        <w:rPr>
          <w:rFonts w:cstheme="minorHAnsi"/>
        </w:rPr>
        <w:t xml:space="preserve"> us</w:t>
      </w:r>
      <w:r w:rsidR="00B73B6E" w:rsidRPr="00C14AA7">
        <w:rPr>
          <w:rFonts w:cstheme="minorHAnsi"/>
        </w:rPr>
        <w:t xml:space="preserve">. </w:t>
      </w:r>
      <w:r w:rsidR="00024061" w:rsidRPr="00C14AA7">
        <w:rPr>
          <w:rFonts w:cstheme="minorHAnsi"/>
        </w:rPr>
        <w:t xml:space="preserve"> I </w:t>
      </w:r>
      <w:r w:rsidR="00FC568E" w:rsidRPr="00C14AA7">
        <w:rPr>
          <w:rFonts w:cstheme="minorHAnsi"/>
        </w:rPr>
        <w:t xml:space="preserve">pray to God to give the Uighurs </w:t>
      </w:r>
      <w:proofErr w:type="gramStart"/>
      <w:r w:rsidR="00FC568E" w:rsidRPr="00C14AA7">
        <w:rPr>
          <w:rFonts w:cstheme="minorHAnsi"/>
        </w:rPr>
        <w:t xml:space="preserve">strength </w:t>
      </w:r>
      <w:r w:rsidR="00AE5404" w:rsidRPr="00C14AA7">
        <w:rPr>
          <w:rFonts w:cstheme="minorHAnsi"/>
        </w:rPr>
        <w:t>.As</w:t>
      </w:r>
      <w:proofErr w:type="gramEnd"/>
      <w:r w:rsidR="00AE5404" w:rsidRPr="00C14AA7">
        <w:rPr>
          <w:rFonts w:cstheme="minorHAnsi"/>
        </w:rPr>
        <w:t xml:space="preserve"> we are all one people.</w:t>
      </w:r>
    </w:p>
    <w:p w14:paraId="225E078E" w14:textId="77777777" w:rsidR="00E30673" w:rsidRPr="00E30673" w:rsidRDefault="00E30673" w:rsidP="00E30673"/>
    <w:p w14:paraId="5BC55270" w14:textId="77777777" w:rsidR="0072630B" w:rsidRDefault="0072630B" w:rsidP="0072630B">
      <w:pPr>
        <w:pStyle w:val="Title"/>
        <w:ind w:firstLine="720"/>
        <w:jc w:val="left"/>
      </w:pPr>
    </w:p>
    <w:p w14:paraId="46C9AD4C" w14:textId="77777777" w:rsidR="0072630B" w:rsidRDefault="0072630B" w:rsidP="0072630B">
      <w:pPr>
        <w:pStyle w:val="Title"/>
        <w:ind w:firstLine="720"/>
        <w:jc w:val="left"/>
      </w:pPr>
    </w:p>
    <w:p w14:paraId="19483D3A" w14:textId="77777777" w:rsidR="0072630B" w:rsidRDefault="0072630B" w:rsidP="0072630B">
      <w:pPr>
        <w:pStyle w:val="Title"/>
        <w:ind w:firstLine="720"/>
        <w:jc w:val="left"/>
      </w:pPr>
    </w:p>
    <w:p w14:paraId="2D204DEF" w14:textId="79845C10" w:rsidR="00F74668" w:rsidRDefault="00F74668" w:rsidP="0072630B">
      <w:pPr>
        <w:pStyle w:val="Title"/>
        <w:ind w:firstLine="720"/>
        <w:jc w:val="left"/>
      </w:pPr>
    </w:p>
    <w:p w14:paraId="4BCEE987" w14:textId="5BE1AB32" w:rsidR="0029564D" w:rsidRDefault="0029564D" w:rsidP="001A57D4">
      <w:pPr>
        <w:ind w:firstLine="0"/>
      </w:pPr>
    </w:p>
    <w:p w14:paraId="7B717E1E" w14:textId="34148965" w:rsidR="0029564D" w:rsidRDefault="0029564D" w:rsidP="0029564D">
      <w:pPr>
        <w:rPr>
          <w:sz w:val="40"/>
          <w:szCs w:val="40"/>
        </w:rPr>
      </w:pPr>
      <w:r>
        <w:rPr>
          <w:sz w:val="40"/>
          <w:szCs w:val="40"/>
        </w:rPr>
        <w:t>Bibliography</w:t>
      </w:r>
    </w:p>
    <w:p w14:paraId="12E7B326" w14:textId="28359561" w:rsidR="0029564D" w:rsidRDefault="0029564D" w:rsidP="0029564D">
      <w:pPr>
        <w:rPr>
          <w:color w:val="323232"/>
          <w:shd w:val="clear" w:color="auto" w:fill="FFFFFF"/>
        </w:rPr>
      </w:pPr>
      <w:r>
        <w:rPr>
          <w:color w:val="323232"/>
          <w:shd w:val="clear" w:color="auto" w:fill="FFFFFF"/>
        </w:rPr>
        <w:t>Bhuiyan, Johana. “'There's Cameras Everywhere': Testimonies Detail Far-Reaching Surveillance of Uyghurs in China.” </w:t>
      </w:r>
      <w:r>
        <w:rPr>
          <w:i/>
          <w:iCs/>
          <w:color w:val="323232"/>
        </w:rPr>
        <w:t>The Guardian</w:t>
      </w:r>
      <w:r>
        <w:rPr>
          <w:color w:val="323232"/>
          <w:shd w:val="clear" w:color="auto" w:fill="FFFFFF"/>
        </w:rPr>
        <w:t xml:space="preserve">, Guardian News and Media, 30 Sept. 2021, </w:t>
      </w:r>
      <w:hyperlink r:id="rId12" w:history="1">
        <w:r w:rsidRPr="00597825">
          <w:rPr>
            <w:rStyle w:val="Hyperlink"/>
            <w:shd w:val="clear" w:color="auto" w:fill="FFFFFF"/>
          </w:rPr>
          <w:t>https://www.theguardian.com/world/2021/sep/30/uyghur-tribunal-testimony-surveillance-china</w:t>
        </w:r>
      </w:hyperlink>
      <w:r>
        <w:rPr>
          <w:color w:val="323232"/>
          <w:shd w:val="clear" w:color="auto" w:fill="FFFFFF"/>
        </w:rPr>
        <w:t>.</w:t>
      </w:r>
    </w:p>
    <w:p w14:paraId="2AB0808F" w14:textId="77777777" w:rsidR="001A57D4" w:rsidRDefault="001A57D4" w:rsidP="0029564D">
      <w:pPr>
        <w:rPr>
          <w:color w:val="323232"/>
          <w:shd w:val="clear" w:color="auto" w:fill="FFFFFF"/>
        </w:rPr>
      </w:pPr>
    </w:p>
    <w:p w14:paraId="755A0730" w14:textId="3E564572" w:rsidR="0029564D" w:rsidRDefault="001A57D4" w:rsidP="0029564D">
      <w:pPr>
        <w:rPr>
          <w:color w:val="323232"/>
          <w:shd w:val="clear" w:color="auto" w:fill="FFFFFF"/>
        </w:rPr>
      </w:pPr>
      <w:r>
        <w:rPr>
          <w:color w:val="323232"/>
          <w:shd w:val="clear" w:color="auto" w:fill="FFFFFF"/>
        </w:rPr>
        <w:t>“Chinese Culture: Customs &amp; Traditions of China.” </w:t>
      </w:r>
      <w:r>
        <w:rPr>
          <w:i/>
          <w:iCs/>
          <w:color w:val="323232"/>
        </w:rPr>
        <w:t>沪江英语</w:t>
      </w:r>
      <w:r>
        <w:rPr>
          <w:color w:val="323232"/>
          <w:shd w:val="clear" w:color="auto" w:fill="FFFFFF"/>
        </w:rPr>
        <w:t xml:space="preserve">, </w:t>
      </w:r>
      <w:proofErr w:type="spellStart"/>
      <w:r>
        <w:rPr>
          <w:color w:val="323232"/>
          <w:shd w:val="clear" w:color="auto" w:fill="FFFFFF"/>
        </w:rPr>
        <w:t>Hjenglish</w:t>
      </w:r>
      <w:proofErr w:type="spellEnd"/>
      <w:r>
        <w:rPr>
          <w:color w:val="323232"/>
          <w:shd w:val="clear" w:color="auto" w:fill="FFFFFF"/>
        </w:rPr>
        <w:t xml:space="preserve">, 1 Feb. 2017, </w:t>
      </w:r>
      <w:hyperlink r:id="rId13" w:history="1">
        <w:r w:rsidRPr="00597825">
          <w:rPr>
            <w:rStyle w:val="Hyperlink"/>
            <w:shd w:val="clear" w:color="auto" w:fill="FFFFFF"/>
          </w:rPr>
          <w:t>https://www.hjenglish.com/new/p1071152/</w:t>
        </w:r>
      </w:hyperlink>
      <w:r>
        <w:rPr>
          <w:color w:val="323232"/>
          <w:shd w:val="clear" w:color="auto" w:fill="FFFFFF"/>
        </w:rPr>
        <w:t>.</w:t>
      </w:r>
    </w:p>
    <w:p w14:paraId="2FCE7B22" w14:textId="77777777" w:rsidR="004A3F2C" w:rsidRDefault="004A3F2C" w:rsidP="004A3F2C">
      <w:pPr>
        <w:rPr>
          <w:color w:val="323232"/>
          <w:shd w:val="clear" w:color="auto" w:fill="FFFFFF"/>
        </w:rPr>
      </w:pPr>
    </w:p>
    <w:p w14:paraId="1F568F6F" w14:textId="77777777" w:rsidR="004A3F2C" w:rsidRDefault="004A3F2C" w:rsidP="004A3F2C">
      <w:pPr>
        <w:rPr>
          <w:color w:val="323232"/>
          <w:shd w:val="clear" w:color="auto" w:fill="FFFFFF"/>
        </w:rPr>
      </w:pPr>
      <w:r>
        <w:rPr>
          <w:color w:val="323232"/>
          <w:shd w:val="clear" w:color="auto" w:fill="FFFFFF"/>
        </w:rPr>
        <w:t>Albert, Eleanor, et al. “The Chinese Communist Party.” </w:t>
      </w:r>
      <w:r>
        <w:rPr>
          <w:i/>
          <w:iCs/>
          <w:color w:val="323232"/>
        </w:rPr>
        <w:t>Council on Foreign Relations</w:t>
      </w:r>
      <w:r>
        <w:rPr>
          <w:color w:val="323232"/>
          <w:shd w:val="clear" w:color="auto" w:fill="FFFFFF"/>
        </w:rPr>
        <w:t xml:space="preserve">, Council on Foreign Relations, 23 June 2021, 3:00 EST, </w:t>
      </w:r>
      <w:hyperlink r:id="rId14" w:history="1">
        <w:r w:rsidRPr="00F26BB3">
          <w:rPr>
            <w:rStyle w:val="Hyperlink"/>
            <w:shd w:val="clear" w:color="auto" w:fill="FFFFFF"/>
          </w:rPr>
          <w:t>https://www.cfr.org/backgrounder/chinese-communist-party</w:t>
        </w:r>
      </w:hyperlink>
      <w:r>
        <w:rPr>
          <w:color w:val="323232"/>
          <w:shd w:val="clear" w:color="auto" w:fill="FFFFFF"/>
        </w:rPr>
        <w:t>.</w:t>
      </w:r>
    </w:p>
    <w:p w14:paraId="0EB2F731" w14:textId="77777777" w:rsidR="00B36DAD" w:rsidRDefault="00B36DAD" w:rsidP="0029564D">
      <w:pPr>
        <w:rPr>
          <w:color w:val="323232"/>
          <w:shd w:val="clear" w:color="auto" w:fill="FFFFFF"/>
        </w:rPr>
      </w:pPr>
    </w:p>
    <w:p w14:paraId="67C16273" w14:textId="77777777" w:rsidR="001A57D4" w:rsidRPr="0029564D" w:rsidRDefault="001A57D4" w:rsidP="0029564D">
      <w:pPr>
        <w:rPr>
          <w:sz w:val="40"/>
          <w:szCs w:val="40"/>
        </w:rPr>
      </w:pPr>
    </w:p>
    <w:p w14:paraId="41A70559" w14:textId="77777777" w:rsidR="0029564D" w:rsidRPr="0029564D" w:rsidRDefault="0029564D" w:rsidP="0029564D"/>
    <w:sectPr w:rsidR="0029564D" w:rsidRPr="0029564D">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1D4D" w14:textId="77777777" w:rsidR="0089294C" w:rsidRDefault="0089294C">
      <w:pPr>
        <w:spacing w:line="240" w:lineRule="auto"/>
      </w:pPr>
      <w:r>
        <w:separator/>
      </w:r>
    </w:p>
  </w:endnote>
  <w:endnote w:type="continuationSeparator" w:id="0">
    <w:p w14:paraId="11D8D31A" w14:textId="77777777" w:rsidR="0089294C" w:rsidRDefault="0089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AC9A" w14:textId="77777777" w:rsidR="0089294C" w:rsidRDefault="0089294C">
      <w:pPr>
        <w:spacing w:line="240" w:lineRule="auto"/>
      </w:pPr>
      <w:r>
        <w:separator/>
      </w:r>
    </w:p>
  </w:footnote>
  <w:footnote w:type="continuationSeparator" w:id="0">
    <w:p w14:paraId="15CBE1BD" w14:textId="77777777" w:rsidR="0089294C" w:rsidRDefault="008929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29C0" w14:textId="70BA8853" w:rsidR="00080C97" w:rsidRDefault="0089294C">
    <w:pPr>
      <w:pStyle w:val="Header"/>
    </w:pPr>
    <w:sdt>
      <w:sdtPr>
        <w:alias w:val="Last Name:"/>
        <w:tag w:val="Last Name:"/>
        <w:id w:val="1658178901"/>
        <w:placeholder>
          <w:docPart w:val="53A463BA9E5B4C81AA497BF7CA5E9200"/>
        </w:placeholder>
        <w:dataBinding w:prefixMappings="xmlns:ns0='http://schemas.microsoft.com/office/2006/coverPageProps' " w:xpath="/ns0:CoverPageProperties[1]/ns0:Abstract[1]" w:storeItemID="{55AF091B-3C7A-41E3-B477-F2FDAA23CFDA}"/>
        <w15:appearance w15:val="hidden"/>
        <w:text/>
      </w:sdtPr>
      <w:sdtEndPr/>
      <w:sdtContent>
        <w:r w:rsidR="004650BA">
          <w:t>Afriyie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56D6" w14:textId="48D368F8" w:rsidR="00080C97" w:rsidRDefault="0089294C">
    <w:pPr>
      <w:pStyle w:val="Header"/>
    </w:pPr>
    <w:sdt>
      <w:sdtPr>
        <w:alias w:val="Last Name:"/>
        <w:tag w:val="Last Name:"/>
        <w:id w:val="-348181431"/>
        <w:placeholder>
          <w:docPart w:val="A91180D6291249C49EC45BEA41D01EF3"/>
        </w:placeholder>
        <w:dataBinding w:prefixMappings="xmlns:ns0='http://schemas.microsoft.com/office/2006/coverPageProps' " w:xpath="/ns0:CoverPageProperties[1]/ns0:Abstract[1]" w:storeItemID="{55AF091B-3C7A-41E3-B477-F2FDAA23CFDA}"/>
        <w15:appearance w15:val="hidden"/>
        <w:text/>
      </w:sdtPr>
      <w:sdtEndPr/>
      <w:sdtContent>
        <w:r w:rsidR="004650BA">
          <w:t>Afriyie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BA"/>
    <w:rsid w:val="0000771B"/>
    <w:rsid w:val="00024061"/>
    <w:rsid w:val="00041341"/>
    <w:rsid w:val="00063CBC"/>
    <w:rsid w:val="00080C97"/>
    <w:rsid w:val="00161AF3"/>
    <w:rsid w:val="001A57D4"/>
    <w:rsid w:val="001F6606"/>
    <w:rsid w:val="00225DFF"/>
    <w:rsid w:val="0029564D"/>
    <w:rsid w:val="002A473F"/>
    <w:rsid w:val="002A618F"/>
    <w:rsid w:val="002B6751"/>
    <w:rsid w:val="00300101"/>
    <w:rsid w:val="003026EA"/>
    <w:rsid w:val="0034643D"/>
    <w:rsid w:val="00380207"/>
    <w:rsid w:val="00387784"/>
    <w:rsid w:val="00395C74"/>
    <w:rsid w:val="003E748F"/>
    <w:rsid w:val="004237C4"/>
    <w:rsid w:val="004650BA"/>
    <w:rsid w:val="004A3F2C"/>
    <w:rsid w:val="00597231"/>
    <w:rsid w:val="005B0EB2"/>
    <w:rsid w:val="0061037A"/>
    <w:rsid w:val="00646725"/>
    <w:rsid w:val="006A64A8"/>
    <w:rsid w:val="00702561"/>
    <w:rsid w:val="0072630B"/>
    <w:rsid w:val="007525E6"/>
    <w:rsid w:val="007D4B2F"/>
    <w:rsid w:val="0089294C"/>
    <w:rsid w:val="0091450B"/>
    <w:rsid w:val="009518FF"/>
    <w:rsid w:val="00965112"/>
    <w:rsid w:val="00972265"/>
    <w:rsid w:val="00A22147"/>
    <w:rsid w:val="00A343BE"/>
    <w:rsid w:val="00AA27DE"/>
    <w:rsid w:val="00AB1E45"/>
    <w:rsid w:val="00AE5404"/>
    <w:rsid w:val="00B36DAD"/>
    <w:rsid w:val="00B73B6E"/>
    <w:rsid w:val="00B82F8F"/>
    <w:rsid w:val="00BB0E2E"/>
    <w:rsid w:val="00BD3A4E"/>
    <w:rsid w:val="00C14AA7"/>
    <w:rsid w:val="00C17A32"/>
    <w:rsid w:val="00C26420"/>
    <w:rsid w:val="00C558DB"/>
    <w:rsid w:val="00CB0A55"/>
    <w:rsid w:val="00D0336A"/>
    <w:rsid w:val="00D41C6D"/>
    <w:rsid w:val="00DD18FF"/>
    <w:rsid w:val="00E30673"/>
    <w:rsid w:val="00E34E24"/>
    <w:rsid w:val="00E44B8F"/>
    <w:rsid w:val="00E86FF7"/>
    <w:rsid w:val="00EC2FE4"/>
    <w:rsid w:val="00EC3CDF"/>
    <w:rsid w:val="00F74668"/>
    <w:rsid w:val="00FA0626"/>
    <w:rsid w:val="00FC5571"/>
    <w:rsid w:val="00FC568E"/>
    <w:rsid w:val="00FE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B69B2"/>
  <w15:chartTrackingRefBased/>
  <w15:docId w15:val="{D60EB653-2405-4832-B0F1-3F95014D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29564D"/>
    <w:rPr>
      <w:color w:val="5F5F5F" w:themeColor="hyperlink"/>
      <w:u w:val="single"/>
    </w:rPr>
  </w:style>
  <w:style w:type="character" w:styleId="UnresolvedMention">
    <w:name w:val="Unresolved Mention"/>
    <w:basedOn w:val="DefaultParagraphFont"/>
    <w:uiPriority w:val="99"/>
    <w:semiHidden/>
    <w:unhideWhenUsed/>
    <w:rsid w:val="00295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hjenglish.com/new/p1071152/"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heguardian.com/world/2021/sep/30/uyghur-tribunal-testimony-surveillance-chin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fr.org/backgrounder/chinese-communist-par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d1\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1180D6291249C49EC45BEA41D01EF3"/>
        <w:category>
          <w:name w:val="General"/>
          <w:gallery w:val="placeholder"/>
        </w:category>
        <w:types>
          <w:type w:val="bbPlcHdr"/>
        </w:types>
        <w:behaviors>
          <w:behavior w:val="content"/>
        </w:behaviors>
        <w:guid w:val="{84F7AB4A-720C-404D-BC98-A9F5694FC8F6}"/>
      </w:docPartPr>
      <w:docPartBody>
        <w:p w:rsidR="00720AA1" w:rsidRDefault="00414F70">
          <w:pPr>
            <w:pStyle w:val="A91180D6291249C49EC45BEA41D01EF3"/>
          </w:pPr>
          <w:r>
            <w:t>Table data</w:t>
          </w:r>
        </w:p>
      </w:docPartBody>
    </w:docPart>
    <w:docPart>
      <w:docPartPr>
        <w:name w:val="53A463BA9E5B4C81AA497BF7CA5E9200"/>
        <w:category>
          <w:name w:val="General"/>
          <w:gallery w:val="placeholder"/>
        </w:category>
        <w:types>
          <w:type w:val="bbPlcHdr"/>
        </w:types>
        <w:behaviors>
          <w:behavior w:val="content"/>
        </w:behaviors>
        <w:guid w:val="{DF12A983-1059-4F85-8026-86E4014475CF}"/>
      </w:docPartPr>
      <w:docPartBody>
        <w:p w:rsidR="00720AA1" w:rsidRDefault="00414F70">
          <w:pPr>
            <w:pStyle w:val="53A463BA9E5B4C81AA497BF7CA5E920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A1"/>
    <w:rsid w:val="00266D88"/>
    <w:rsid w:val="00414F70"/>
    <w:rsid w:val="00720AA1"/>
    <w:rsid w:val="00CA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91180D6291249C49EC45BEA41D01EF3">
    <w:name w:val="A91180D6291249C49EC45BEA41D01EF3"/>
  </w:style>
  <w:style w:type="paragraph" w:customStyle="1" w:styleId="53A463BA9E5B4C81AA497BF7CA5E9200">
    <w:name w:val="53A463BA9E5B4C81AA497BF7CA5E9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Afriyie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7F6E8A10164F4C963B09AE21092176" ma:contentTypeVersion="4" ma:contentTypeDescription="Create a new document." ma:contentTypeScope="" ma:versionID="d9e58ec9247984fee6dda98bd4692fbf">
  <xsd:schema xmlns:xsd="http://www.w3.org/2001/XMLSchema" xmlns:xs="http://www.w3.org/2001/XMLSchema" xmlns:p="http://schemas.microsoft.com/office/2006/metadata/properties" xmlns:ns3="128752b9-170f-419d-a5ee-63ec401d959f" targetNamespace="http://schemas.microsoft.com/office/2006/metadata/properties" ma:root="true" ma:fieldsID="ac4625b7b2c46c59d063c0788c460693" ns3:_="">
    <xsd:import namespace="128752b9-170f-419d-a5ee-63ec401d95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752b9-170f-419d-a5ee-63ec401d95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A0508-CF2B-4CB3-8EE4-41F223A0E7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AF4D36-0E7D-4260-B77D-AED6DB33CAB5}">
  <ds:schemaRefs>
    <ds:schemaRef ds:uri="http://schemas.microsoft.com/sharepoint/v3/contenttype/forms"/>
  </ds:schemaRefs>
</ds:datastoreItem>
</file>

<file path=customXml/itemProps4.xml><?xml version="1.0" encoding="utf-8"?>
<ds:datastoreItem xmlns:ds="http://schemas.openxmlformats.org/officeDocument/2006/customXml" ds:itemID="{7A69D749-AA55-4F73-8891-D003C230A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752b9-170f-419d-a5ee-63ec401d9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35</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Afriyie</dc:creator>
  <cp:keywords/>
  <dc:description/>
  <cp:lastModifiedBy>Richmond</cp:lastModifiedBy>
  <cp:revision>38</cp:revision>
  <dcterms:created xsi:type="dcterms:W3CDTF">2021-10-10T03:30:00Z</dcterms:created>
  <dcterms:modified xsi:type="dcterms:W3CDTF">2021-10-10T04:24:00Z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0x010100857F6E8A10164F4C963B09AE21092176</vt:lpwstr>
  </property>
</Properties>
</file>